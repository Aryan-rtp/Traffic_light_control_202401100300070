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7EC3" w14:textId="77777777" w:rsidR="003A7E70" w:rsidRPr="00B2315D" w:rsidRDefault="00B2315D" w:rsidP="00955B5B">
      <w:pPr>
        <w:spacing w:after="0"/>
      </w:pPr>
      <w:r w:rsidRPr="00B2315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6CFD39CB" wp14:editId="499F152F">
                <wp:simplePos x="0" y="0"/>
                <wp:positionH relativeFrom="column">
                  <wp:posOffset>-480060</wp:posOffset>
                </wp:positionH>
                <wp:positionV relativeFrom="paragraph">
                  <wp:posOffset>-5885180</wp:posOffset>
                </wp:positionV>
                <wp:extent cx="9857232" cy="10396728"/>
                <wp:effectExtent l="0" t="0" r="0" b="431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232" cy="10396728"/>
                          <a:chOff x="0" y="0"/>
                          <a:chExt cx="9853930" cy="10400665"/>
                        </a:xfrm>
                      </wpg:grpSpPr>
                      <wps:wsp>
                        <wps:cNvPr id="1434971315" name="Straight Connector 5"/>
                        <wps:cNvCnPr/>
                        <wps:spPr>
                          <a:xfrm>
                            <a:off x="251460" y="6979920"/>
                            <a:ext cx="0" cy="34207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2"/>
                        <wps:cNvSpPr/>
                        <wps:spPr>
                          <a:xfrm>
                            <a:off x="4953000" y="2857500"/>
                            <a:ext cx="4900930" cy="490093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4A1E7" id="Group 2" o:spid="_x0000_s1026" alt="&quot;&quot;" style="position:absolute;margin-left:-37.8pt;margin-top:-463.4pt;width:776.15pt;height:818.65pt;z-index:-251649024;mso-width-relative:margin;mso-height-relative:margin" coordsize="98539,10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">
                <v:line id="Straight Connector 5" o:spid="_x0000_s1027" style="position:absolute;visibility:visible;mso-wrap-style:square" from="2514,69799" to="2514,10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" strokecolor="#5d7879 [3207]" strokeweight="6pt">
                  <v:stroke joinstyle="miter"/>
                </v:line>
                <v:oval id="Oval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" fillcolor="#5d7879 [3207]" stroked="f" strokeweight="1pt">
                  <v:stroke joinstyle="miter"/>
                </v:oval>
                <v:oval id="Oval 2" o:spid="_x0000_s1029" style="position:absolute;left:49530;top:28575;width:49009;height:4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" fillcolor="#dde5e5 [663]" stroked="f" strokeweight="1pt">
                  <v:fill opacity="35980f"/>
                  <v:stroke joinstyle="miter"/>
                </v:oval>
                <w10:anchorlock/>
              </v:group>
            </w:pict>
          </mc:Fallback>
        </mc:AlternateContent>
      </w:r>
      <w:r w:rsidR="00EF229E" w:rsidRPr="00B2315D">
        <w:rPr>
          <w:noProof/>
          <w:lang w:eastAsia="en-US"/>
        </w:rPr>
        <w:drawing>
          <wp:anchor distT="0" distB="0" distL="114300" distR="114300" simplePos="0" relativeHeight="251657216" behindDoc="1" locked="1" layoutInCell="1" allowOverlap="1" wp14:anchorId="76FC9066" wp14:editId="0C4188E3">
            <wp:simplePos x="0" y="0"/>
            <wp:positionH relativeFrom="page">
              <wp:posOffset>645160</wp:posOffset>
            </wp:positionH>
            <wp:positionV relativeFrom="page">
              <wp:posOffset>645160</wp:posOffset>
            </wp:positionV>
            <wp:extent cx="7150100" cy="5650865"/>
            <wp:effectExtent l="0" t="0" r="0" b="6985"/>
            <wp:wrapNone/>
            <wp:docPr id="8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2549" r="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56508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1D276" w14:textId="493B5986" w:rsidR="00B46725" w:rsidRPr="00C65E4B" w:rsidRDefault="00000000" w:rsidP="009620A0">
      <w:pPr>
        <w:pStyle w:val="Title"/>
        <w:ind w:left="540"/>
      </w:pPr>
      <w:sdt>
        <w:sdtPr>
          <w:id w:val="-610122183"/>
          <w:placeholder>
            <w:docPart w:val="B4E62C45D031472EA59170C072C982F5"/>
          </w:placeholder>
          <w15:appearance w15:val="hidden"/>
        </w:sdtPr>
        <w:sdtContent>
          <w:r w:rsidR="0020698F">
            <w:t>TRAFIC CONTROL SYSTEM</w:t>
          </w:r>
        </w:sdtContent>
      </w:sdt>
      <w:r w:rsidR="00B2315D">
        <w:t xml:space="preserve"> </w:t>
      </w:r>
    </w:p>
    <w:p w14:paraId="41EE20D1" w14:textId="77777777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Project Name:</w:t>
      </w:r>
      <w:r w:rsidRPr="0020698F">
        <w:rPr>
          <w:szCs w:val="24"/>
          <w:lang w:val="en-IN"/>
        </w:rPr>
        <w:t xml:space="preserve"> Traffic Light Control System</w:t>
      </w:r>
    </w:p>
    <w:p w14:paraId="676DCEE9" w14:textId="73726A68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Name:</w:t>
      </w:r>
      <w:r w:rsidRPr="0020698F">
        <w:rPr>
          <w:szCs w:val="24"/>
          <w:lang w:val="en-IN"/>
        </w:rPr>
        <w:t xml:space="preserve"> [</w:t>
      </w:r>
      <w:r>
        <w:rPr>
          <w:szCs w:val="24"/>
          <w:lang w:val="en-IN"/>
        </w:rPr>
        <w:t>ARYAN RAJ PANDEY</w:t>
      </w:r>
      <w:r w:rsidRPr="0020698F">
        <w:rPr>
          <w:szCs w:val="24"/>
          <w:lang w:val="en-IN"/>
        </w:rPr>
        <w:t>]</w:t>
      </w:r>
    </w:p>
    <w:p w14:paraId="7AA7AA71" w14:textId="1F14DEC8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Roll No:</w:t>
      </w:r>
      <w:r w:rsidRPr="0020698F">
        <w:rPr>
          <w:szCs w:val="24"/>
          <w:lang w:val="en-IN"/>
        </w:rPr>
        <w:t xml:space="preserve"> [</w:t>
      </w:r>
      <w:r>
        <w:rPr>
          <w:szCs w:val="24"/>
          <w:lang w:val="en-IN"/>
        </w:rPr>
        <w:t>202401100300070</w:t>
      </w:r>
      <w:r w:rsidRPr="0020698F">
        <w:rPr>
          <w:szCs w:val="24"/>
          <w:lang w:val="en-IN"/>
        </w:rPr>
        <w:t>]</w:t>
      </w:r>
    </w:p>
    <w:p w14:paraId="0D429D2D" w14:textId="2AE98AC7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Date:</w:t>
      </w:r>
      <w:r w:rsidRPr="0020698F">
        <w:rPr>
          <w:szCs w:val="24"/>
          <w:lang w:val="en-IN"/>
        </w:rPr>
        <w:t xml:space="preserve"> [</w:t>
      </w:r>
      <w:r>
        <w:rPr>
          <w:szCs w:val="24"/>
          <w:lang w:val="en-IN"/>
        </w:rPr>
        <w:t>11/3/2025</w:t>
      </w:r>
      <w:r w:rsidRPr="0020698F">
        <w:rPr>
          <w:szCs w:val="24"/>
          <w:lang w:val="en-IN"/>
        </w:rPr>
        <w:t>]</w:t>
      </w:r>
    </w:p>
    <w:p w14:paraId="3E6DA4DB" w14:textId="77777777" w:rsidR="00B2315D" w:rsidRPr="00955B5B" w:rsidRDefault="00B2315D" w:rsidP="00955B5B">
      <w:pPr>
        <w:pStyle w:val="ContactInfo"/>
      </w:pPr>
    </w:p>
    <w:p w14:paraId="0F5A446C" w14:textId="77777777" w:rsidR="00B2315D" w:rsidRDefault="00B2315D" w:rsidP="00E7527C">
      <w:pPr>
        <w:pStyle w:val="GreenHeading"/>
        <w:sectPr w:rsidR="00B2315D" w:rsidSect="00955B5B">
          <w:footerReference w:type="default" r:id="rId13"/>
          <w:pgSz w:w="12240" w:h="15840"/>
          <w:pgMar w:top="9000" w:right="3600" w:bottom="288" w:left="1440" w:header="720" w:footer="720" w:gutter="0"/>
          <w:pgNumType w:start="0"/>
          <w:cols w:space="720"/>
          <w:titlePg/>
          <w:docGrid w:linePitch="360"/>
        </w:sectPr>
      </w:pPr>
    </w:p>
    <w:p w14:paraId="14FF9511" w14:textId="77777777" w:rsidR="00B2315D" w:rsidRPr="00C65E4B" w:rsidRDefault="00B2315D" w:rsidP="00E7527C">
      <w:pPr>
        <w:pStyle w:val="GreenHead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7B0F5C71" wp14:editId="175A454D">
                <wp:simplePos x="0" y="0"/>
                <wp:positionH relativeFrom="column">
                  <wp:posOffset>-480060</wp:posOffset>
                </wp:positionH>
                <wp:positionV relativeFrom="paragraph">
                  <wp:posOffset>-598170</wp:posOffset>
                </wp:positionV>
                <wp:extent cx="512064" cy="10305288"/>
                <wp:effectExtent l="0" t="0" r="2540" b="127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10305288"/>
                          <a:chOff x="0" y="0"/>
                          <a:chExt cx="511810" cy="10303510"/>
                        </a:xfrm>
                      </wpg:grpSpPr>
                      <wps:wsp>
                        <wps:cNvPr id="1109745342" name="Straight Connector 1"/>
                        <wps:cNvCnPr/>
                        <wps:spPr>
                          <a:xfrm>
                            <a:off x="251460" y="0"/>
                            <a:ext cx="0" cy="40049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576477" name="Oval 4"/>
                        <wps:cNvSpPr/>
                        <wps:spPr>
                          <a:xfrm>
                            <a:off x="0" y="979170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68ED0" id="Group 3" o:spid="_x0000_s1026" alt="&quot;&quot;" style="position:absolute;margin-left:-37.8pt;margin-top:-47.1pt;width:40.3pt;height:811.45pt;z-index:-251652096;mso-width-relative:margin;mso-height-relative:margin" coordsize="5118,10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">
                <v:line id="Straight Connector 1" o:spid="_x0000_s1027" style="position:absolute;visibility:visible;mso-wrap-style:square" from="2514,0" to="2514,4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" strokecolor="#5d7879 [3207]" strokeweight="6pt">
                  <v:stroke joinstyle="miter"/>
                </v:line>
                <v:oval id="Oval 4" o:spid="_x0000_s1028" style="position:absolute;top:97917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" fillcolor="#5d7879 [3207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0A83262E" w14:textId="77777777" w:rsidTr="00B2315D">
        <w:tc>
          <w:tcPr>
            <w:tcW w:w="9000" w:type="dxa"/>
          </w:tcPr>
          <w:p w14:paraId="2C0658A3" w14:textId="49312BBF" w:rsidR="00B2315D" w:rsidRDefault="00000000" w:rsidP="00B2315D">
            <w:pPr>
              <w:pStyle w:val="Heading1"/>
            </w:pPr>
            <w:sdt>
              <w:sdtPr>
                <w:id w:val="1837494317"/>
                <w:placeholder>
                  <w:docPart w:val="A7ED17BEA6334841AEFEC780ABB97FB6"/>
                </w:placeholder>
                <w15:appearance w15:val="hidden"/>
              </w:sdtPr>
              <w:sdtContent>
                <w:r w:rsidR="0020698F">
                  <w:t>introduction</w:t>
                </w:r>
              </w:sdtContent>
            </w:sdt>
            <w:r w:rsidR="00B2315D">
              <w:t xml:space="preserve"> </w:t>
            </w:r>
          </w:p>
        </w:tc>
      </w:tr>
    </w:tbl>
    <w:p w14:paraId="10A7BA7E" w14:textId="3BDB9890" w:rsidR="0020698F" w:rsidRPr="0020698F" w:rsidRDefault="0020698F" w:rsidP="0020698F">
      <w:pPr>
        <w:ind w:left="540" w:right="-2250"/>
        <w:rPr>
          <w:rFonts w:ascii="Gadugi" w:hAnsi="Gadugi"/>
          <w:b/>
          <w:bCs/>
          <w:lang w:val="en-IN"/>
        </w:rPr>
      </w:pPr>
      <w:r w:rsidRPr="0020698F">
        <w:rPr>
          <w:rFonts w:ascii="Gadugi" w:hAnsi="Gadugi"/>
          <w:b/>
          <w:bCs/>
          <w:lang w:val="en-IN"/>
        </w:rPr>
        <w:t>The Traffic Light Control System is an AI-based solution that dynamically adjusts traffic signals based on real-time traffic density. The goal is to optimize traffic flow and reduce congestion using sensor data.</w:t>
      </w:r>
    </w:p>
    <w:p w14:paraId="645C78B1" w14:textId="0DAA33B1" w:rsidR="002D6D73" w:rsidRPr="00122300" w:rsidRDefault="002D6D73" w:rsidP="0036007E">
      <w:pPr>
        <w:ind w:left="540" w:right="-2250"/>
      </w:pPr>
    </w:p>
    <w:p w14:paraId="4A8F112A" w14:textId="77777777" w:rsidR="005E699E" w:rsidRPr="001278E7" w:rsidRDefault="005E699E" w:rsidP="001278E7"/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24021C9F" w14:textId="77777777" w:rsidTr="0078550B">
        <w:tc>
          <w:tcPr>
            <w:tcW w:w="9000" w:type="dxa"/>
          </w:tcPr>
          <w:p w14:paraId="6D92638D" w14:textId="698D2F66" w:rsidR="00B2315D" w:rsidRDefault="00000000" w:rsidP="0078550B">
            <w:pPr>
              <w:pStyle w:val="Heading1"/>
            </w:pPr>
            <w:sdt>
              <w:sdtPr>
                <w:id w:val="-510447055"/>
                <w:placeholder>
                  <w:docPart w:val="B835784D815B48A28537AC1578F1CFD1"/>
                </w:placeholder>
                <w15:appearance w15:val="hidden"/>
              </w:sdtPr>
              <w:sdtContent>
                <w:r w:rsidR="0020698F">
                  <w:t>methodology</w:t>
                </w:r>
              </w:sdtContent>
            </w:sdt>
            <w:r w:rsidR="00B2315D">
              <w:t xml:space="preserve"> </w:t>
            </w:r>
          </w:p>
        </w:tc>
      </w:tr>
    </w:tbl>
    <w:p w14:paraId="7E2C23A8" w14:textId="6515FE2C" w:rsidR="0020698F" w:rsidRPr="0020698F" w:rsidRDefault="0020698F" w:rsidP="0020698F">
      <w:pPr>
        <w:pStyle w:val="ListBullet"/>
        <w:numPr>
          <w:ilvl w:val="0"/>
          <w:numId w:val="2"/>
        </w:numPr>
        <w:ind w:left="540" w:right="-2160" w:firstLine="0"/>
        <w:rPr>
          <w:lang w:val="en-IN"/>
        </w:rPr>
      </w:pPr>
      <w:r w:rsidRPr="0020698F">
        <w:rPr>
          <w:lang w:val="en-IN"/>
        </w:rPr>
        <w:t>The system reads traffic density from a dataset (traffic_data.csv).</w:t>
      </w:r>
    </w:p>
    <w:p w14:paraId="7E60EF05" w14:textId="77777777" w:rsidR="0020698F" w:rsidRPr="0020698F" w:rsidRDefault="0020698F" w:rsidP="0020698F">
      <w:pPr>
        <w:pStyle w:val="ListBullet"/>
        <w:numPr>
          <w:ilvl w:val="0"/>
          <w:numId w:val="2"/>
        </w:numPr>
        <w:ind w:left="540" w:right="-2160" w:firstLine="0"/>
        <w:rPr>
          <w:lang w:val="en-IN"/>
        </w:rPr>
      </w:pPr>
      <w:r w:rsidRPr="0020698F">
        <w:rPr>
          <w:lang w:val="en-IN"/>
        </w:rPr>
        <w:t xml:space="preserve">It determines the duration of </w:t>
      </w:r>
      <w:proofErr w:type="gramStart"/>
      <w:r w:rsidRPr="0020698F">
        <w:rPr>
          <w:lang w:val="en-IN"/>
        </w:rPr>
        <w:t>Red, Yellow, and Green</w:t>
      </w:r>
      <w:proofErr w:type="gramEnd"/>
      <w:r w:rsidRPr="0020698F">
        <w:rPr>
          <w:lang w:val="en-IN"/>
        </w:rPr>
        <w:t xml:space="preserve"> signals based on the traffic load.</w:t>
      </w:r>
    </w:p>
    <w:p w14:paraId="67BE90EB" w14:textId="77777777" w:rsidR="0020698F" w:rsidRPr="0020698F" w:rsidRDefault="0020698F" w:rsidP="0020698F">
      <w:pPr>
        <w:pStyle w:val="ListBullet"/>
        <w:numPr>
          <w:ilvl w:val="0"/>
          <w:numId w:val="2"/>
        </w:numPr>
        <w:ind w:left="540" w:right="-2160" w:firstLine="0"/>
        <w:rPr>
          <w:lang w:val="en-IN"/>
        </w:rPr>
      </w:pPr>
      <w:r w:rsidRPr="0020698F">
        <w:rPr>
          <w:lang w:val="en-IN"/>
        </w:rPr>
        <w:t>The program continuously updates the signals in a loop to simulate real-time traffic control.</w:t>
      </w:r>
    </w:p>
    <w:p w14:paraId="14CA7C30" w14:textId="77777777" w:rsidR="0020698F" w:rsidRPr="0020698F" w:rsidRDefault="0020698F" w:rsidP="0020698F">
      <w:pPr>
        <w:pStyle w:val="ListBullet"/>
        <w:numPr>
          <w:ilvl w:val="0"/>
          <w:numId w:val="2"/>
        </w:numPr>
        <w:ind w:left="540" w:right="-2160" w:firstLine="0"/>
        <w:rPr>
          <w:lang w:val="en-IN"/>
        </w:rPr>
      </w:pPr>
      <w:r w:rsidRPr="0020698F">
        <w:rPr>
          <w:lang w:val="en-IN"/>
        </w:rPr>
        <w:t xml:space="preserve">The process follows the standard </w:t>
      </w:r>
      <w:r w:rsidRPr="0020698F">
        <w:rPr>
          <w:b/>
          <w:bCs/>
          <w:lang w:val="en-IN"/>
        </w:rPr>
        <w:t xml:space="preserve">Red </w:t>
      </w:r>
      <w:r w:rsidRPr="0020698F">
        <w:rPr>
          <w:rFonts w:ascii="Times New Roman" w:hAnsi="Times New Roman" w:cs="Times New Roman"/>
          <w:b/>
          <w:bCs/>
          <w:lang w:val="en-IN"/>
        </w:rPr>
        <w:t>→</w:t>
      </w:r>
      <w:r w:rsidRPr="0020698F">
        <w:rPr>
          <w:b/>
          <w:bCs/>
          <w:lang w:val="en-IN"/>
        </w:rPr>
        <w:t xml:space="preserve"> Yellow </w:t>
      </w:r>
      <w:r w:rsidRPr="0020698F">
        <w:rPr>
          <w:rFonts w:ascii="Times New Roman" w:hAnsi="Times New Roman" w:cs="Times New Roman"/>
          <w:b/>
          <w:bCs/>
          <w:lang w:val="en-IN"/>
        </w:rPr>
        <w:t>→</w:t>
      </w:r>
      <w:r w:rsidRPr="0020698F">
        <w:rPr>
          <w:b/>
          <w:bCs/>
          <w:lang w:val="en-IN"/>
        </w:rPr>
        <w:t xml:space="preserve"> Green</w:t>
      </w:r>
      <w:r w:rsidRPr="0020698F">
        <w:rPr>
          <w:lang w:val="en-IN"/>
        </w:rPr>
        <w:t xml:space="preserve"> sequence.</w:t>
      </w:r>
    </w:p>
    <w:p w14:paraId="121BD2FB" w14:textId="7A77E841" w:rsidR="002D6D73" w:rsidRDefault="002D6D73" w:rsidP="0020698F">
      <w:pPr>
        <w:pStyle w:val="ListBullet"/>
        <w:numPr>
          <w:ilvl w:val="0"/>
          <w:numId w:val="0"/>
        </w:numPr>
        <w:ind w:left="540" w:right="-2160"/>
      </w:pPr>
    </w:p>
    <w:p w14:paraId="50799530" w14:textId="77777777" w:rsidR="005E699E" w:rsidRDefault="005E699E" w:rsidP="00551147"/>
    <w:tbl>
      <w:tblPr>
        <w:tblW w:w="9000" w:type="dxa"/>
        <w:tblInd w:w="450" w:type="dxa"/>
        <w:tblBorders>
          <w:bottom w:val="single" w:sz="2" w:space="0" w:color="D0B378" w:themeColor="accent2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0B808E8D" w14:textId="77777777" w:rsidTr="00B2315D">
        <w:tc>
          <w:tcPr>
            <w:tcW w:w="9000" w:type="dxa"/>
          </w:tcPr>
          <w:p w14:paraId="635D4081" w14:textId="11946D4E" w:rsidR="00B2315D" w:rsidRDefault="00000000" w:rsidP="00B2315D">
            <w:pPr>
              <w:pStyle w:val="Heading2"/>
            </w:pPr>
            <w:sdt>
              <w:sdtPr>
                <w:id w:val="1452276311"/>
                <w:placeholder>
                  <w:docPart w:val="972592F4DE1841A689AF06BF54126438"/>
                </w:placeholder>
                <w15:appearance w15:val="hidden"/>
              </w:sdtPr>
              <w:sdtContent>
                <w:r w:rsidR="0020698F">
                  <w:t>code</w:t>
                </w:r>
              </w:sdtContent>
            </w:sdt>
            <w:r w:rsidR="00B2315D">
              <w:t xml:space="preserve"> </w:t>
            </w:r>
          </w:p>
        </w:tc>
      </w:tr>
    </w:tbl>
    <w:p w14:paraId="533D6B0E" w14:textId="4815B6C1" w:rsidR="0020698F" w:rsidRDefault="0020698F" w:rsidP="0020698F">
      <w:pPr>
        <w:ind w:left="540" w:right="-2250"/>
      </w:pPr>
      <w:r>
        <w:t>import time</w:t>
      </w:r>
    </w:p>
    <w:p w14:paraId="7640E4F4" w14:textId="77777777" w:rsidR="0020698F" w:rsidRDefault="0020698F" w:rsidP="0020698F">
      <w:pPr>
        <w:ind w:left="540" w:right="-2250"/>
      </w:pPr>
      <w:r>
        <w:t>import pandas as pd</w:t>
      </w:r>
    </w:p>
    <w:p w14:paraId="329C61EC" w14:textId="77777777" w:rsidR="0020698F" w:rsidRDefault="0020698F" w:rsidP="0020698F">
      <w:pPr>
        <w:ind w:left="540" w:right="-2250"/>
      </w:pPr>
    </w:p>
    <w:p w14:paraId="3465692F" w14:textId="77777777" w:rsidR="0020698F" w:rsidRDefault="0020698F" w:rsidP="0020698F">
      <w:pPr>
        <w:ind w:left="540" w:right="-2250"/>
      </w:pPr>
      <w:r>
        <w:t># Load dataset</w:t>
      </w:r>
    </w:p>
    <w:p w14:paraId="318110BC" w14:textId="77777777" w:rsidR="0020698F" w:rsidRDefault="0020698F" w:rsidP="0020698F">
      <w:pPr>
        <w:ind w:left="540" w:right="-2250"/>
      </w:pPr>
      <w:proofErr w:type="spellStart"/>
      <w:r>
        <w:t>file_path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/data/traffic_data.csv"</w:t>
      </w:r>
    </w:p>
    <w:p w14:paraId="3F6BBBE9" w14:textId="77777777" w:rsidR="0020698F" w:rsidRDefault="0020698F" w:rsidP="0020698F">
      <w:pPr>
        <w:ind w:left="540" w:right="-225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314BBA7" w14:textId="77777777" w:rsidR="0020698F" w:rsidRDefault="0020698F" w:rsidP="0020698F">
      <w:pPr>
        <w:ind w:left="540" w:right="-2250"/>
      </w:pPr>
    </w:p>
    <w:p w14:paraId="6D6FBF9F" w14:textId="77777777" w:rsidR="0020698F" w:rsidRDefault="0020698F" w:rsidP="0020698F">
      <w:pPr>
        <w:ind w:left="540" w:right="-2250"/>
      </w:pPr>
      <w:r>
        <w:t># Function to determine signal timing</w:t>
      </w:r>
    </w:p>
    <w:p w14:paraId="73171B50" w14:textId="77777777" w:rsidR="0020698F" w:rsidRDefault="0020698F" w:rsidP="0020698F">
      <w:pPr>
        <w:ind w:left="540" w:right="-2250"/>
      </w:pPr>
      <w:r>
        <w:t xml:space="preserve">def </w:t>
      </w:r>
      <w:proofErr w:type="spellStart"/>
      <w:r>
        <w:t>get_signal_timing</w:t>
      </w:r>
      <w:proofErr w:type="spellEnd"/>
      <w:r>
        <w:t>(</w:t>
      </w:r>
      <w:proofErr w:type="spellStart"/>
      <w:r>
        <w:t>traffic_density</w:t>
      </w:r>
      <w:proofErr w:type="spellEnd"/>
      <w:r>
        <w:t>):</w:t>
      </w:r>
    </w:p>
    <w:p w14:paraId="587FC346" w14:textId="77777777" w:rsidR="0020698F" w:rsidRDefault="0020698F" w:rsidP="0020698F">
      <w:pPr>
        <w:ind w:left="540" w:right="-2250"/>
      </w:pPr>
      <w:r>
        <w:lastRenderedPageBreak/>
        <w:t xml:space="preserve">    if </w:t>
      </w:r>
      <w:proofErr w:type="spellStart"/>
      <w:r>
        <w:t>traffic_density</w:t>
      </w:r>
      <w:proofErr w:type="spellEnd"/>
      <w:r>
        <w:t xml:space="preserve"> &lt; 1000:</w:t>
      </w:r>
    </w:p>
    <w:p w14:paraId="38732DF8" w14:textId="77777777" w:rsidR="0020698F" w:rsidRDefault="0020698F" w:rsidP="0020698F">
      <w:pPr>
        <w:ind w:left="540" w:right="-2250"/>
      </w:pPr>
      <w:r>
        <w:t xml:space="preserve">        return {'Red': 5, 'Yellow': 3, 'Green': 10</w:t>
      </w:r>
      <w:proofErr w:type="gramStart"/>
      <w:r>
        <w:t>}  #</w:t>
      </w:r>
      <w:proofErr w:type="gramEnd"/>
      <w:r>
        <w:t xml:space="preserve"> Low traffic</w:t>
      </w:r>
    </w:p>
    <w:p w14:paraId="35B75F42" w14:textId="77777777" w:rsidR="0020698F" w:rsidRDefault="0020698F" w:rsidP="0020698F">
      <w:pPr>
        <w:ind w:left="540" w:right="-2250"/>
      </w:pPr>
      <w:r>
        <w:t xml:space="preserve">    </w:t>
      </w:r>
      <w:proofErr w:type="spellStart"/>
      <w:r>
        <w:t>elif</w:t>
      </w:r>
      <w:proofErr w:type="spellEnd"/>
      <w:r>
        <w:t xml:space="preserve"> 1000 &lt;= </w:t>
      </w:r>
      <w:proofErr w:type="spellStart"/>
      <w:r>
        <w:t>traffic_density</w:t>
      </w:r>
      <w:proofErr w:type="spellEnd"/>
      <w:r>
        <w:t xml:space="preserve"> &lt; 5000:</w:t>
      </w:r>
    </w:p>
    <w:p w14:paraId="56CE2A7C" w14:textId="77777777" w:rsidR="0020698F" w:rsidRDefault="0020698F" w:rsidP="0020698F">
      <w:pPr>
        <w:ind w:left="540" w:right="-2250"/>
      </w:pPr>
      <w:r>
        <w:t xml:space="preserve">        return {'Red': 8, 'Yellow': 3, 'Green': 7</w:t>
      </w:r>
      <w:proofErr w:type="gramStart"/>
      <w:r>
        <w:t>}  #</w:t>
      </w:r>
      <w:proofErr w:type="gramEnd"/>
      <w:r>
        <w:t xml:space="preserve"> Medium traffic</w:t>
      </w:r>
    </w:p>
    <w:p w14:paraId="3E40CA23" w14:textId="77777777" w:rsidR="0020698F" w:rsidRDefault="0020698F" w:rsidP="0020698F">
      <w:pPr>
        <w:ind w:left="540" w:right="-2250"/>
      </w:pPr>
      <w:r>
        <w:t xml:space="preserve">    else:</w:t>
      </w:r>
    </w:p>
    <w:p w14:paraId="56977A8E" w14:textId="77777777" w:rsidR="0020698F" w:rsidRDefault="0020698F" w:rsidP="0020698F">
      <w:pPr>
        <w:ind w:left="540" w:right="-2250"/>
      </w:pPr>
      <w:r>
        <w:t xml:space="preserve">        return {'Red': 10, 'Yellow': 3, 'Green': 5</w:t>
      </w:r>
      <w:proofErr w:type="gramStart"/>
      <w:r>
        <w:t>}  #</w:t>
      </w:r>
      <w:proofErr w:type="gramEnd"/>
      <w:r>
        <w:t xml:space="preserve"> High traffic</w:t>
      </w:r>
    </w:p>
    <w:p w14:paraId="0C456B43" w14:textId="77777777" w:rsidR="0020698F" w:rsidRDefault="0020698F" w:rsidP="0020698F">
      <w:pPr>
        <w:ind w:left="540" w:right="-2250"/>
      </w:pPr>
    </w:p>
    <w:p w14:paraId="5E309C5D" w14:textId="77777777" w:rsidR="0020698F" w:rsidRDefault="0020698F" w:rsidP="0020698F">
      <w:pPr>
        <w:ind w:left="540" w:right="-2250"/>
      </w:pPr>
      <w:r>
        <w:t># Simulating Traffic Light System</w:t>
      </w:r>
    </w:p>
    <w:p w14:paraId="09EB9061" w14:textId="77777777" w:rsidR="0020698F" w:rsidRDefault="0020698F" w:rsidP="0020698F">
      <w:pPr>
        <w:ind w:left="540" w:right="-2250"/>
      </w:pPr>
      <w:r>
        <w:t>while True:</w:t>
      </w:r>
    </w:p>
    <w:p w14:paraId="2D0E7EA1" w14:textId="77777777" w:rsidR="0020698F" w:rsidRDefault="0020698F" w:rsidP="0020698F">
      <w:pPr>
        <w:ind w:left="540" w:right="-2250"/>
      </w:pPr>
      <w:r>
        <w:t xml:space="preserve">    </w:t>
      </w:r>
      <w:proofErr w:type="spellStart"/>
      <w:r>
        <w:t>latest_traffic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[-1]  # Get latest traffic data</w:t>
      </w:r>
    </w:p>
    <w:p w14:paraId="201CB278" w14:textId="77777777" w:rsidR="0020698F" w:rsidRDefault="0020698F" w:rsidP="0020698F">
      <w:pPr>
        <w:ind w:left="540" w:right="-2250"/>
      </w:pPr>
      <w:r>
        <w:t xml:space="preserve">    </w:t>
      </w:r>
      <w:proofErr w:type="spellStart"/>
      <w:r>
        <w:t>traffic_density</w:t>
      </w:r>
      <w:proofErr w:type="spellEnd"/>
      <w:r>
        <w:t xml:space="preserve"> = </w:t>
      </w:r>
      <w:proofErr w:type="spellStart"/>
      <w:r>
        <w:t>latest_traffic</w:t>
      </w:r>
      <w:proofErr w:type="spellEnd"/>
      <w:r>
        <w:t>['</w:t>
      </w:r>
      <w:proofErr w:type="spellStart"/>
      <w:r>
        <w:t>UniqueVisitors</w:t>
      </w:r>
      <w:proofErr w:type="spellEnd"/>
      <w:r>
        <w:t>']</w:t>
      </w:r>
    </w:p>
    <w:p w14:paraId="07F7601E" w14:textId="77777777" w:rsidR="0020698F" w:rsidRDefault="0020698F" w:rsidP="0020698F">
      <w:pPr>
        <w:ind w:left="540" w:right="-2250"/>
      </w:pPr>
      <w:r>
        <w:t xml:space="preserve">    timings = </w:t>
      </w:r>
      <w:proofErr w:type="spellStart"/>
      <w:r>
        <w:t>get_signal_timing</w:t>
      </w:r>
      <w:proofErr w:type="spellEnd"/>
      <w:r>
        <w:t>(</w:t>
      </w:r>
      <w:proofErr w:type="spellStart"/>
      <w:r>
        <w:t>traffic_density</w:t>
      </w:r>
      <w:proofErr w:type="spellEnd"/>
      <w:r>
        <w:t>)</w:t>
      </w:r>
    </w:p>
    <w:p w14:paraId="382F0D0E" w14:textId="77777777" w:rsidR="0020698F" w:rsidRDefault="0020698F" w:rsidP="0020698F">
      <w:pPr>
        <w:ind w:left="540" w:right="-2250"/>
      </w:pPr>
      <w:r>
        <w:t xml:space="preserve">    </w:t>
      </w:r>
    </w:p>
    <w:p w14:paraId="0014A7BC" w14:textId="77777777" w:rsidR="0020698F" w:rsidRDefault="0020698F" w:rsidP="0020698F">
      <w:pPr>
        <w:ind w:left="540" w:right="-2250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nTraffic</w:t>
      </w:r>
      <w:proofErr w:type="spellEnd"/>
      <w:r>
        <w:t xml:space="preserve"> Density: {</w:t>
      </w:r>
      <w:proofErr w:type="spellStart"/>
      <w:r>
        <w:t>traffic_density</w:t>
      </w:r>
      <w:proofErr w:type="spellEnd"/>
      <w:r>
        <w:t>}")</w:t>
      </w:r>
    </w:p>
    <w:p w14:paraId="33737C03" w14:textId="77777777" w:rsidR="0020698F" w:rsidRDefault="0020698F" w:rsidP="0020698F">
      <w:pPr>
        <w:ind w:left="540" w:right="-2250"/>
      </w:pPr>
      <w:r>
        <w:t xml:space="preserve">    </w:t>
      </w:r>
    </w:p>
    <w:p w14:paraId="70695914" w14:textId="77777777" w:rsidR="0020698F" w:rsidRDefault="0020698F" w:rsidP="0020698F">
      <w:pPr>
        <w:ind w:left="540" w:right="-2250"/>
      </w:pPr>
      <w:r>
        <w:t xml:space="preserve">    for light in ['Red', 'Yellow', 'Green']:</w:t>
      </w:r>
    </w:p>
    <w:p w14:paraId="148B4184" w14:textId="77777777" w:rsidR="0020698F" w:rsidRDefault="0020698F" w:rsidP="0020698F">
      <w:pPr>
        <w:ind w:left="540" w:right="-2250"/>
      </w:pPr>
      <w:r>
        <w:t xml:space="preserve">        duration = timings[light]</w:t>
      </w:r>
    </w:p>
    <w:p w14:paraId="3D5D1223" w14:textId="77777777" w:rsidR="0020698F" w:rsidRDefault="0020698F" w:rsidP="0020698F">
      <w:pPr>
        <w:ind w:left="540" w:right="-2250"/>
      </w:pPr>
      <w:r>
        <w:t xml:space="preserve">        print(f"{light} Light ON for {duration} seconds")</w:t>
      </w:r>
    </w:p>
    <w:p w14:paraId="368D907F" w14:textId="77777777" w:rsidR="0020698F" w:rsidRDefault="0020698F" w:rsidP="0020698F">
      <w:pPr>
        <w:ind w:left="540" w:right="-225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(duration)  # Wait for light duration</w:t>
      </w:r>
    </w:p>
    <w:p w14:paraId="6FED326C" w14:textId="77777777" w:rsidR="0020698F" w:rsidRDefault="0020698F" w:rsidP="0020698F">
      <w:pPr>
        <w:ind w:left="540" w:right="-2250"/>
      </w:pPr>
      <w:r>
        <w:t xml:space="preserve">    </w:t>
      </w:r>
    </w:p>
    <w:p w14:paraId="79B454B7" w14:textId="77777777" w:rsidR="0020698F" w:rsidRDefault="0020698F" w:rsidP="0020698F">
      <w:pPr>
        <w:ind w:left="540" w:right="-2250"/>
      </w:pPr>
      <w:r>
        <w:t xml:space="preserve">    </w:t>
      </w:r>
      <w:proofErr w:type="gramStart"/>
      <w:r>
        <w:t>print(</w:t>
      </w:r>
      <w:proofErr w:type="gramEnd"/>
      <w:r>
        <w:t>"Cycle Restarting...")</w:t>
      </w:r>
    </w:p>
    <w:p w14:paraId="5DE96A19" w14:textId="74DFC857" w:rsidR="00FD63C6" w:rsidRDefault="0020698F" w:rsidP="0020698F">
      <w:pPr>
        <w:ind w:left="540" w:right="-225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  # Small delay before restarting</w:t>
      </w:r>
    </w:p>
    <w:p w14:paraId="5E9827BB" w14:textId="77777777" w:rsidR="005D3357" w:rsidRDefault="005D3357" w:rsidP="0036007E">
      <w:pPr>
        <w:ind w:left="540"/>
      </w:pPr>
    </w:p>
    <w:tbl>
      <w:tblPr>
        <w:tblStyle w:val="TableGrid"/>
        <w:tblpPr w:leftFromText="180" w:rightFromText="180" w:horzAnchor="margin" w:tblpY="-11018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337"/>
        <w:gridCol w:w="256"/>
        <w:gridCol w:w="2260"/>
      </w:tblGrid>
      <w:tr w:rsidR="009865D8" w14:paraId="6E471977" w14:textId="77777777" w:rsidTr="0020698F">
        <w:trPr>
          <w:trHeight w:val="204"/>
        </w:trPr>
        <w:tc>
          <w:tcPr>
            <w:tcW w:w="7337" w:type="dxa"/>
            <w:shd w:val="clear" w:color="auto" w:fill="F4EEE9" w:themeFill="accent5" w:themeFillTint="33"/>
          </w:tcPr>
          <w:p w14:paraId="0E392B4B" w14:textId="400E96C7" w:rsidR="009865D8" w:rsidRPr="0020698F" w:rsidRDefault="0020698F" w:rsidP="0020698F">
            <w:pPr>
              <w:pStyle w:val="Bib"/>
              <w:rPr>
                <w:lang w:val="en-IN"/>
              </w:rPr>
            </w:pPr>
            <w:r w:rsidRPr="0020698F">
              <w:rPr>
                <w:lang w:val="en-IN"/>
              </w:rPr>
              <w:lastRenderedPageBreak/>
              <w:t>Output/Result</w:t>
            </w:r>
          </w:p>
        </w:tc>
        <w:tc>
          <w:tcPr>
            <w:tcW w:w="256" w:type="dxa"/>
            <w:vMerge w:val="restart"/>
            <w:shd w:val="clear" w:color="auto" w:fill="auto"/>
          </w:tcPr>
          <w:p w14:paraId="423EA779" w14:textId="77777777" w:rsidR="009865D8" w:rsidRDefault="009865D8" w:rsidP="0020698F">
            <w:pPr>
              <w:pStyle w:val="Small"/>
              <w:ind w:left="540"/>
            </w:pPr>
          </w:p>
        </w:tc>
        <w:tc>
          <w:tcPr>
            <w:tcW w:w="2260" w:type="dxa"/>
            <w:shd w:val="clear" w:color="auto" w:fill="F4EEE9" w:themeFill="accent5" w:themeFillTint="33"/>
          </w:tcPr>
          <w:p w14:paraId="78ABB4E1" w14:textId="2DB62CD7" w:rsidR="009865D8" w:rsidRPr="0020698F" w:rsidRDefault="0020698F" w:rsidP="0020698F">
            <w:pPr>
              <w:pStyle w:val="Bib"/>
              <w:rPr>
                <w:lang w:val="en-IN"/>
              </w:rPr>
            </w:pPr>
            <w:r w:rsidRPr="0020698F">
              <w:rPr>
                <w:rFonts w:ascii="Times New Roman" w:eastAsia="Times New Roman" w:hAnsi="Times New Roman" w:cs="Times New Roman"/>
                <w:color w:val="auto"/>
                <w:spacing w:val="0"/>
                <w:szCs w:val="24"/>
                <w:lang w:val="en-IN" w:eastAsia="en-IN"/>
              </w:rPr>
              <w:t xml:space="preserve"> </w:t>
            </w:r>
            <w:r w:rsidRPr="0020698F">
              <w:rPr>
                <w:rFonts w:ascii="Georgia Pro" w:hAnsi="Georgia Pro"/>
                <w:lang w:val="en-IN"/>
              </w:rPr>
              <w:t>Refe</w:t>
            </w:r>
            <w:r w:rsidRPr="0020698F">
              <w:rPr>
                <w:lang w:val="en-IN"/>
              </w:rPr>
              <w:t>rences/Credits</w:t>
            </w:r>
          </w:p>
        </w:tc>
      </w:tr>
      <w:tr w:rsidR="009865D8" w14:paraId="7A6F4FED" w14:textId="77777777" w:rsidTr="0020698F">
        <w:trPr>
          <w:trHeight w:val="2608"/>
        </w:trPr>
        <w:tc>
          <w:tcPr>
            <w:tcW w:w="7337" w:type="dxa"/>
          </w:tcPr>
          <w:p w14:paraId="420B8385" w14:textId="1BAEC97B" w:rsidR="009865D8" w:rsidRPr="006B1F66" w:rsidRDefault="0020698F" w:rsidP="0020698F">
            <w:pPr>
              <w:pStyle w:val="Bib"/>
            </w:pPr>
            <w:r>
              <w:rPr>
                <w:noProof/>
              </w:rPr>
              <w:drawing>
                <wp:inline distT="0" distB="0" distL="0" distR="0" wp14:anchorId="7309D4FF" wp14:editId="5DF756E7">
                  <wp:extent cx="3890686" cy="2686050"/>
                  <wp:effectExtent l="0" t="0" r="0" b="0"/>
                  <wp:docPr id="202601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16442" name="Picture 20260164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912" cy="27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/>
            <w:shd w:val="clear" w:color="auto" w:fill="auto"/>
          </w:tcPr>
          <w:p w14:paraId="4EC16C44" w14:textId="77777777" w:rsidR="009865D8" w:rsidRPr="006B1F66" w:rsidRDefault="009865D8" w:rsidP="0020698F">
            <w:pPr>
              <w:pStyle w:val="Bib"/>
              <w:ind w:left="540"/>
            </w:pPr>
          </w:p>
        </w:tc>
        <w:tc>
          <w:tcPr>
            <w:tcW w:w="2260" w:type="dxa"/>
          </w:tcPr>
          <w:sdt>
            <w:sdtPr>
              <w:alias w:val="Paragraph text:"/>
              <w:tag w:val="Paragraph text:"/>
              <w:id w:val="-304856373"/>
              <w:placeholder>
                <w:docPart w:val="D176F114CB8C4EF2915F75A7EFE83AFA"/>
              </w:placeholder>
              <w:temporary/>
              <w:showingPlcHdr/>
              <w15:appearance w15:val="hidden"/>
            </w:sdtPr>
            <w:sdtContent>
              <w:p w14:paraId="6D635C92" w14:textId="77777777" w:rsidR="009865D8" w:rsidRPr="003B1006" w:rsidRDefault="009865D8" w:rsidP="0020698F">
                <w:pPr>
                  <w:pStyle w:val="Bib"/>
                </w:pPr>
                <w:r w:rsidRPr="003B1006">
                  <w:t>On the References tab, in the Citations &amp; Bibliography group, click Insert Citation for the option to add sources and then place citations in the document.</w:t>
                </w:r>
              </w:p>
              <w:p w14:paraId="17E32E26" w14:textId="77777777" w:rsidR="009865D8" w:rsidRPr="003B1006" w:rsidRDefault="009865D8" w:rsidP="0020698F">
                <w:pPr>
                  <w:pStyle w:val="Bib"/>
                </w:pPr>
                <w:r w:rsidRPr="003B1006">
                  <w:t>When you’ve added all the citations you need for your report, on the References tab, click Bibliography to insert a formatted bibliography in your choice of styles.</w:t>
                </w:r>
              </w:p>
              <w:p w14:paraId="016E2ADF" w14:textId="77777777" w:rsidR="009865D8" w:rsidRPr="006B1F66" w:rsidRDefault="009865D8" w:rsidP="0020698F">
                <w:pPr>
                  <w:pStyle w:val="Bib"/>
                </w:pPr>
                <w:r w:rsidRPr="003B1006">
                  <w:t>And you’re done. Nice work!</w:t>
                </w:r>
              </w:p>
            </w:sdtContent>
          </w:sdt>
        </w:tc>
      </w:tr>
    </w:tbl>
    <w:sdt>
      <w:sdtPr>
        <w:id w:val="-1480219893"/>
        <w:docPartObj>
          <w:docPartGallery w:val="Page Numbers (Bottom of Page)"/>
          <w:docPartUnique/>
        </w:docPartObj>
      </w:sdtPr>
      <w:sdtEndPr>
        <w:rPr>
          <w:rFonts w:ascii="Arial Narrow" w:hAnsi="Arial Narrow"/>
          <w:color w:val="206843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62015FCD" w14:textId="77777777" w:rsidR="00E96DB5" w:rsidRDefault="0020698F" w:rsidP="00604C09">
          <w:pPr>
            <w:rPr>
              <w:rFonts w:ascii="Eras Bold ITC" w:hAnsi="Eras Bold ITC"/>
            </w:rPr>
          </w:pP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   \* MERGEFORMAT </w:instrText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  <w:r w:rsidRPr="00604C09">
            <w:rPr>
              <w:color w:val="206843" w:themeColor="accent1"/>
              <w:spacing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gramStart"/>
          <w:r w:rsidRPr="00604C09">
            <w:rPr>
              <w:rFonts w:ascii="Eras Bold ITC" w:hAnsi="Eras Bold ITC"/>
            </w:rPr>
            <w:t>GITHUB  LINK</w:t>
          </w:r>
          <w:proofErr w:type="gramEnd"/>
        </w:p>
        <w:p w14:paraId="6DD9BAAF" w14:textId="7C12276E" w:rsidR="0020698F" w:rsidRPr="00E96DB5" w:rsidRDefault="00E96DB5" w:rsidP="00604C09">
          <w:pPr>
            <w:rPr>
              <w:rFonts w:ascii="Arial Narrow" w:hAnsi="Arial Narrow"/>
              <w:color w:val="206843" w:themeColor="accent1"/>
              <w:spacing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96DB5">
            <w:rPr>
              <w:rFonts w:ascii="Arial Narrow" w:hAnsi="Arial Narrow"/>
              <w:color w:val="206843" w:themeColor="accent1"/>
              <w:spacing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[</w:t>
          </w:r>
          <w:r w:rsidRPr="00E96DB5">
            <w:rPr>
              <w:rFonts w:ascii="Arial Narrow" w:hAnsi="Arial Narrow"/>
              <w:color w:val="206843" w:themeColor="accent1"/>
              <w:spacing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https://github.com/Aryan-rtp/Traffic_light_control_202401100300070.git</w:t>
          </w:r>
          <w:r w:rsidRPr="00E96DB5">
            <w:rPr>
              <w:rFonts w:ascii="Arial Narrow" w:hAnsi="Arial Narrow"/>
              <w:color w:val="206843" w:themeColor="accent1"/>
              <w:spacing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]</w:t>
          </w:r>
        </w:p>
      </w:sdtContent>
    </w:sdt>
    <w:p w14:paraId="1B5A29AB" w14:textId="77777777" w:rsidR="009865D8" w:rsidRDefault="009865D8" w:rsidP="00BC4D42"/>
    <w:sectPr w:rsidR="009865D8" w:rsidSect="00955B5B">
      <w:footerReference w:type="default" r:id="rId15"/>
      <w:footerReference w:type="first" r:id="rId16"/>
      <w:pgSz w:w="12240" w:h="15840"/>
      <w:pgMar w:top="954" w:right="3600" w:bottom="9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CFD9C" w14:textId="77777777" w:rsidR="00F4756C" w:rsidRDefault="00F4756C">
      <w:pPr>
        <w:spacing w:line="240" w:lineRule="auto"/>
      </w:pPr>
      <w:r>
        <w:separator/>
      </w:r>
    </w:p>
  </w:endnote>
  <w:endnote w:type="continuationSeparator" w:id="0">
    <w:p w14:paraId="091E9F97" w14:textId="77777777" w:rsidR="00F4756C" w:rsidRDefault="00F47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124121"/>
      <w:docPartObj>
        <w:docPartGallery w:val="Page Numbers (Bottom of Page)"/>
        <w:docPartUnique/>
      </w:docPartObj>
    </w:sdtPr>
    <w:sdtContent>
      <w:p w14:paraId="5AFB7F7E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DDE6" w14:textId="77777777" w:rsidR="0020698F" w:rsidRDefault="00206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340733"/>
      <w:docPartObj>
        <w:docPartGallery w:val="Page Numbers (Bottom of Page)"/>
        <w:docPartUnique/>
      </w:docPartObj>
    </w:sdtPr>
    <w:sdtContent>
      <w:p w14:paraId="64E9B1F0" w14:textId="77777777" w:rsidR="00955B5B" w:rsidRPr="00955B5B" w:rsidRDefault="00955B5B" w:rsidP="00955B5B">
        <w:pPr>
          <w:pStyle w:val="Footer"/>
        </w:pPr>
        <w:r w:rsidRPr="00955B5B">
          <w:fldChar w:fldCharType="begin"/>
        </w:r>
        <w:r w:rsidRPr="00955B5B">
          <w:instrText xml:space="preserve"> PAGE   \* MERGEFORMAT </w:instrText>
        </w:r>
        <w:r w:rsidRPr="00955B5B">
          <w:fldChar w:fldCharType="separate"/>
        </w:r>
        <w:r w:rsidRPr="00955B5B">
          <w:t>1</w:t>
        </w:r>
        <w:r w:rsidRPr="00955B5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0028D" w14:textId="77777777" w:rsidR="00F4756C" w:rsidRDefault="00F4756C">
      <w:pPr>
        <w:spacing w:line="240" w:lineRule="auto"/>
      </w:pPr>
      <w:r>
        <w:separator/>
      </w:r>
    </w:p>
  </w:footnote>
  <w:footnote w:type="continuationSeparator" w:id="0">
    <w:p w14:paraId="77F12601" w14:textId="77777777" w:rsidR="00F4756C" w:rsidRDefault="00F47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020F3925"/>
    <w:multiLevelType w:val="multilevel"/>
    <w:tmpl w:val="242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6F7E"/>
    <w:multiLevelType w:val="multilevel"/>
    <w:tmpl w:val="10E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1C5C35"/>
    <w:multiLevelType w:val="multilevel"/>
    <w:tmpl w:val="3C1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437938">
    <w:abstractNumId w:val="9"/>
  </w:num>
  <w:num w:numId="2" w16cid:durableId="1372614163">
    <w:abstractNumId w:val="9"/>
    <w:lvlOverride w:ilvl="0">
      <w:startOverride w:val="1"/>
    </w:lvlOverride>
  </w:num>
  <w:num w:numId="3" w16cid:durableId="1774744745">
    <w:abstractNumId w:val="8"/>
  </w:num>
  <w:num w:numId="4" w16cid:durableId="2016574040">
    <w:abstractNumId w:val="12"/>
  </w:num>
  <w:num w:numId="5" w16cid:durableId="1127166432">
    <w:abstractNumId w:val="14"/>
  </w:num>
  <w:num w:numId="6" w16cid:durableId="42870242">
    <w:abstractNumId w:val="15"/>
  </w:num>
  <w:num w:numId="7" w16cid:durableId="1194149269">
    <w:abstractNumId w:val="13"/>
  </w:num>
  <w:num w:numId="8" w16cid:durableId="968316915">
    <w:abstractNumId w:val="7"/>
  </w:num>
  <w:num w:numId="9" w16cid:durableId="704793172">
    <w:abstractNumId w:val="6"/>
  </w:num>
  <w:num w:numId="10" w16cid:durableId="672147713">
    <w:abstractNumId w:val="5"/>
  </w:num>
  <w:num w:numId="11" w16cid:durableId="1162159400">
    <w:abstractNumId w:val="4"/>
  </w:num>
  <w:num w:numId="12" w16cid:durableId="935819544">
    <w:abstractNumId w:val="3"/>
  </w:num>
  <w:num w:numId="13" w16cid:durableId="179321395">
    <w:abstractNumId w:val="2"/>
  </w:num>
  <w:num w:numId="14" w16cid:durableId="14236484">
    <w:abstractNumId w:val="1"/>
  </w:num>
  <w:num w:numId="15" w16cid:durableId="1163810868">
    <w:abstractNumId w:val="0"/>
  </w:num>
  <w:num w:numId="16" w16cid:durableId="1393504710">
    <w:abstractNumId w:val="8"/>
  </w:num>
  <w:num w:numId="17" w16cid:durableId="52389452">
    <w:abstractNumId w:val="8"/>
  </w:num>
  <w:num w:numId="18" w16cid:durableId="99764239">
    <w:abstractNumId w:val="8"/>
  </w:num>
  <w:num w:numId="19" w16cid:durableId="1454326814">
    <w:abstractNumId w:val="8"/>
  </w:num>
  <w:num w:numId="20" w16cid:durableId="355235266">
    <w:abstractNumId w:val="8"/>
  </w:num>
  <w:num w:numId="21" w16cid:durableId="423111010">
    <w:abstractNumId w:val="8"/>
  </w:num>
  <w:num w:numId="22" w16cid:durableId="660080517">
    <w:abstractNumId w:val="8"/>
  </w:num>
  <w:num w:numId="23" w16cid:durableId="1260798534">
    <w:abstractNumId w:val="8"/>
  </w:num>
  <w:num w:numId="24" w16cid:durableId="994186577">
    <w:abstractNumId w:val="8"/>
  </w:num>
  <w:num w:numId="25" w16cid:durableId="700982447">
    <w:abstractNumId w:val="8"/>
  </w:num>
  <w:num w:numId="26" w16cid:durableId="903299320">
    <w:abstractNumId w:val="8"/>
  </w:num>
  <w:num w:numId="27" w16cid:durableId="1350402041">
    <w:abstractNumId w:val="8"/>
  </w:num>
  <w:num w:numId="28" w16cid:durableId="1844321769">
    <w:abstractNumId w:val="8"/>
  </w:num>
  <w:num w:numId="29" w16cid:durableId="49381015">
    <w:abstractNumId w:val="8"/>
  </w:num>
  <w:num w:numId="30" w16cid:durableId="1613704288">
    <w:abstractNumId w:val="8"/>
  </w:num>
  <w:num w:numId="31" w16cid:durableId="1580826289">
    <w:abstractNumId w:val="8"/>
  </w:num>
  <w:num w:numId="32" w16cid:durableId="2142453317">
    <w:abstractNumId w:val="8"/>
  </w:num>
  <w:num w:numId="33" w16cid:durableId="1657956187">
    <w:abstractNumId w:val="8"/>
  </w:num>
  <w:num w:numId="34" w16cid:durableId="1729262350">
    <w:abstractNumId w:val="8"/>
  </w:num>
  <w:num w:numId="35" w16cid:durableId="753821581">
    <w:abstractNumId w:val="8"/>
  </w:num>
  <w:num w:numId="36" w16cid:durableId="4867302">
    <w:abstractNumId w:val="8"/>
  </w:num>
  <w:num w:numId="37" w16cid:durableId="1516728113">
    <w:abstractNumId w:val="8"/>
  </w:num>
  <w:num w:numId="38" w16cid:durableId="93206298">
    <w:abstractNumId w:val="8"/>
  </w:num>
  <w:num w:numId="39" w16cid:durableId="922372996">
    <w:abstractNumId w:val="8"/>
  </w:num>
  <w:num w:numId="40" w16cid:durableId="862859165">
    <w:abstractNumId w:val="8"/>
  </w:num>
  <w:num w:numId="41" w16cid:durableId="698506624">
    <w:abstractNumId w:val="8"/>
  </w:num>
  <w:num w:numId="42" w16cid:durableId="170728237">
    <w:abstractNumId w:val="8"/>
  </w:num>
  <w:num w:numId="43" w16cid:durableId="1739787463">
    <w:abstractNumId w:val="8"/>
  </w:num>
  <w:num w:numId="44" w16cid:durableId="1815827266">
    <w:abstractNumId w:val="8"/>
  </w:num>
  <w:num w:numId="45" w16cid:durableId="761603527">
    <w:abstractNumId w:val="8"/>
  </w:num>
  <w:num w:numId="46" w16cid:durableId="2080470970">
    <w:abstractNumId w:val="10"/>
  </w:num>
  <w:num w:numId="47" w16cid:durableId="1873152776">
    <w:abstractNumId w:val="11"/>
  </w:num>
  <w:num w:numId="48" w16cid:durableId="11404179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8F"/>
    <w:rsid w:val="00016917"/>
    <w:rsid w:val="000228C0"/>
    <w:rsid w:val="00044FC0"/>
    <w:rsid w:val="00066800"/>
    <w:rsid w:val="00085B0E"/>
    <w:rsid w:val="000F4705"/>
    <w:rsid w:val="00122300"/>
    <w:rsid w:val="00126564"/>
    <w:rsid w:val="001278E7"/>
    <w:rsid w:val="00127A13"/>
    <w:rsid w:val="00131754"/>
    <w:rsid w:val="00132C74"/>
    <w:rsid w:val="00141507"/>
    <w:rsid w:val="00164D64"/>
    <w:rsid w:val="001668E8"/>
    <w:rsid w:val="00190922"/>
    <w:rsid w:val="00192BA9"/>
    <w:rsid w:val="001C30B8"/>
    <w:rsid w:val="0020698F"/>
    <w:rsid w:val="00215F72"/>
    <w:rsid w:val="00227CC0"/>
    <w:rsid w:val="00240BBA"/>
    <w:rsid w:val="002537E5"/>
    <w:rsid w:val="00294028"/>
    <w:rsid w:val="002A3A86"/>
    <w:rsid w:val="002A4301"/>
    <w:rsid w:val="002C6F62"/>
    <w:rsid w:val="002D495D"/>
    <w:rsid w:val="002D6D73"/>
    <w:rsid w:val="002F1C41"/>
    <w:rsid w:val="0031562C"/>
    <w:rsid w:val="00342564"/>
    <w:rsid w:val="003475B2"/>
    <w:rsid w:val="0036007E"/>
    <w:rsid w:val="00363E46"/>
    <w:rsid w:val="003836B7"/>
    <w:rsid w:val="00385C38"/>
    <w:rsid w:val="003A7E70"/>
    <w:rsid w:val="003B1006"/>
    <w:rsid w:val="003C1E78"/>
    <w:rsid w:val="003D2442"/>
    <w:rsid w:val="003D2F1A"/>
    <w:rsid w:val="003E1CD2"/>
    <w:rsid w:val="003E2F71"/>
    <w:rsid w:val="003E4A11"/>
    <w:rsid w:val="00430D21"/>
    <w:rsid w:val="00432925"/>
    <w:rsid w:val="00453DE0"/>
    <w:rsid w:val="0047082C"/>
    <w:rsid w:val="00492067"/>
    <w:rsid w:val="004B18CB"/>
    <w:rsid w:val="004C0AC6"/>
    <w:rsid w:val="004C499D"/>
    <w:rsid w:val="004E77D6"/>
    <w:rsid w:val="00500597"/>
    <w:rsid w:val="00501E25"/>
    <w:rsid w:val="00505E7D"/>
    <w:rsid w:val="00541D83"/>
    <w:rsid w:val="00551147"/>
    <w:rsid w:val="00566A88"/>
    <w:rsid w:val="005B3F6A"/>
    <w:rsid w:val="005D3357"/>
    <w:rsid w:val="005E320D"/>
    <w:rsid w:val="005E699E"/>
    <w:rsid w:val="00604C09"/>
    <w:rsid w:val="00646355"/>
    <w:rsid w:val="0068355E"/>
    <w:rsid w:val="006876AB"/>
    <w:rsid w:val="006B1F66"/>
    <w:rsid w:val="006C287D"/>
    <w:rsid w:val="006D5C8D"/>
    <w:rsid w:val="006E4ED3"/>
    <w:rsid w:val="006F7A76"/>
    <w:rsid w:val="007026F5"/>
    <w:rsid w:val="00712D08"/>
    <w:rsid w:val="00717041"/>
    <w:rsid w:val="00721F6F"/>
    <w:rsid w:val="00746832"/>
    <w:rsid w:val="00776ECC"/>
    <w:rsid w:val="007A0A5B"/>
    <w:rsid w:val="007B00EB"/>
    <w:rsid w:val="007B5BFF"/>
    <w:rsid w:val="0081272C"/>
    <w:rsid w:val="00815B66"/>
    <w:rsid w:val="00844CC3"/>
    <w:rsid w:val="0086205E"/>
    <w:rsid w:val="0086750B"/>
    <w:rsid w:val="00873FC1"/>
    <w:rsid w:val="0087578E"/>
    <w:rsid w:val="00882E6A"/>
    <w:rsid w:val="008930E0"/>
    <w:rsid w:val="008A3B0F"/>
    <w:rsid w:val="008D5B7C"/>
    <w:rsid w:val="0090525B"/>
    <w:rsid w:val="009466EC"/>
    <w:rsid w:val="00955B5B"/>
    <w:rsid w:val="009620A0"/>
    <w:rsid w:val="00970CC1"/>
    <w:rsid w:val="009865D8"/>
    <w:rsid w:val="009B0674"/>
    <w:rsid w:val="009B5E8A"/>
    <w:rsid w:val="009B76E2"/>
    <w:rsid w:val="00A26333"/>
    <w:rsid w:val="00AA480C"/>
    <w:rsid w:val="00AB5D8A"/>
    <w:rsid w:val="00AC07C1"/>
    <w:rsid w:val="00B2315D"/>
    <w:rsid w:val="00B46725"/>
    <w:rsid w:val="00BB6427"/>
    <w:rsid w:val="00BC4D42"/>
    <w:rsid w:val="00C1322E"/>
    <w:rsid w:val="00C3066A"/>
    <w:rsid w:val="00C65E4B"/>
    <w:rsid w:val="00C7637F"/>
    <w:rsid w:val="00CA3C66"/>
    <w:rsid w:val="00CD3FE4"/>
    <w:rsid w:val="00CF120C"/>
    <w:rsid w:val="00DC1B04"/>
    <w:rsid w:val="00DE2567"/>
    <w:rsid w:val="00E16B08"/>
    <w:rsid w:val="00E175C3"/>
    <w:rsid w:val="00E725CA"/>
    <w:rsid w:val="00E7527C"/>
    <w:rsid w:val="00E96DB5"/>
    <w:rsid w:val="00EC0327"/>
    <w:rsid w:val="00EC56FD"/>
    <w:rsid w:val="00EF229E"/>
    <w:rsid w:val="00EF74E1"/>
    <w:rsid w:val="00F4756C"/>
    <w:rsid w:val="00F5254C"/>
    <w:rsid w:val="00F64BEF"/>
    <w:rsid w:val="00F66BBA"/>
    <w:rsid w:val="00F72A56"/>
    <w:rsid w:val="00F74FFE"/>
    <w:rsid w:val="00F86D6B"/>
    <w:rsid w:val="00FA6FB5"/>
    <w:rsid w:val="00FC7FAC"/>
    <w:rsid w:val="00FD0EEC"/>
    <w:rsid w:val="00FD52DF"/>
    <w:rsid w:val="00FD63C6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39BCCC"/>
  <w15:chartTrackingRefBased/>
  <w15:docId w15:val="{A2DA02E8-B3F0-4EB3-BE5E-4A48950D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5B"/>
    <w:pPr>
      <w:spacing w:before="160" w:after="160" w:line="300" w:lineRule="auto"/>
    </w:pPr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Heading1">
    <w:name w:val="heading 1"/>
    <w:basedOn w:val="Normal"/>
    <w:link w:val="Heading1Char"/>
    <w:uiPriority w:val="9"/>
    <w:qFormat/>
    <w:rsid w:val="00B2315D"/>
    <w:pPr>
      <w:keepNext/>
      <w:keepLines/>
      <w:spacing w:before="120" w:after="120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z w:val="40"/>
    </w:rPr>
  </w:style>
  <w:style w:type="paragraph" w:styleId="Heading2">
    <w:name w:val="heading 2"/>
    <w:basedOn w:val="Normal"/>
    <w:link w:val="Heading2Char"/>
    <w:uiPriority w:val="9"/>
    <w:qFormat/>
    <w:rsid w:val="00B2315D"/>
    <w:pPr>
      <w:keepNext/>
      <w:keepLines/>
      <w:spacing w:before="120" w:after="120"/>
      <w:contextualSpacing/>
      <w:outlineLvl w:val="1"/>
    </w:pPr>
    <w:rPr>
      <w:rFonts w:ascii="Century Gothic" w:hAnsi="Century Gothic"/>
      <w:caps/>
      <w:color w:val="B68E3F" w:themeColor="accent2" w:themeShade="BF"/>
      <w:sz w:val="40"/>
    </w:rPr>
  </w:style>
  <w:style w:type="paragraph" w:styleId="Heading3">
    <w:name w:val="heading 3"/>
    <w:basedOn w:val="Normal"/>
    <w:link w:val="Heading3Char"/>
    <w:uiPriority w:val="9"/>
    <w:qFormat/>
    <w:rsid w:val="001668E8"/>
    <w:pPr>
      <w:keepNext/>
      <w:keepLines/>
      <w:pBdr>
        <w:top w:val="single" w:sz="8" w:space="1" w:color="D0B378" w:themeColor="accent2"/>
        <w:left w:val="single" w:sz="8" w:space="4" w:color="D0B378" w:themeColor="accent2"/>
      </w:pBdr>
      <w:spacing w:before="200" w:after="60" w:line="240" w:lineRule="auto"/>
      <w:contextualSpacing/>
      <w:outlineLvl w:val="2"/>
    </w:pPr>
    <w:rPr>
      <w:caps/>
      <w:color w:val="1034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9620A0"/>
    <w:pPr>
      <w:spacing w:before="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kern w:val="28"/>
      <w:sz w:val="120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955B5B"/>
    <w:pPr>
      <w:spacing w:before="0"/>
      <w:ind w:left="6667" w:right="-1944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semiHidden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semiHidden/>
    <w:rsid w:val="008930E0"/>
    <w:pPr>
      <w:spacing w:before="0" w:line="240" w:lineRule="auto"/>
      <w:ind w:left="-576" w:right="7344"/>
      <w:jc w:val="center"/>
    </w:pPr>
    <w:rPr>
      <w:color w:val="206843" w:themeColor="accent1"/>
      <w:sz w:val="4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ListBullet">
    <w:name w:val="List Bullet"/>
    <w:basedOn w:val="Normal"/>
    <w:uiPriority w:val="11"/>
    <w:qFormat/>
    <w:rsid w:val="00044FC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5B5B"/>
    <w:rPr>
      <w:rFonts w:ascii="Georgia Pro" w:hAnsi="Georgia Pro" w:cs="Times New Roman (Body CS)"/>
      <w:caps/>
      <w:color w:val="103421" w:themeColor="accent1" w:themeShade="80"/>
      <w:spacing w:val="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before="0" w:after="480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103421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semiHidden/>
    <w:qFormat/>
    <w:rsid w:val="003D2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ListNumber">
    <w:name w:val="List Number"/>
    <w:basedOn w:val="Normal"/>
    <w:uiPriority w:val="12"/>
    <w:semiHidden/>
    <w:qFormat/>
    <w:rsid w:val="00044FC0"/>
    <w:pPr>
      <w:numPr>
        <w:numId w:val="45"/>
      </w:numPr>
      <w:contextualSpacing/>
    </w:pPr>
  </w:style>
  <w:style w:type="paragraph" w:customStyle="1" w:styleId="Small">
    <w:name w:val="Small"/>
    <w:basedOn w:val="Normal"/>
    <w:semiHidden/>
    <w:qFormat/>
    <w:rsid w:val="00F86D6B"/>
    <w:pPr>
      <w:spacing w:before="0" w:after="0"/>
    </w:pPr>
    <w:rPr>
      <w:caps/>
      <w:spacing w:val="10"/>
      <w:sz w:val="20"/>
    </w:rPr>
  </w:style>
  <w:style w:type="paragraph" w:customStyle="1" w:styleId="Bib">
    <w:name w:val="Bib"/>
    <w:basedOn w:val="Normal"/>
    <w:qFormat/>
    <w:rsid w:val="00066800"/>
    <w:pPr>
      <w:spacing w:line="240" w:lineRule="auto"/>
    </w:pPr>
    <w:rPr>
      <w:rFonts w:ascii="Century Gothic" w:hAnsi="Century Gothic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8355E"/>
  </w:style>
  <w:style w:type="paragraph" w:customStyle="1" w:styleId="Title1">
    <w:name w:val="Title 1"/>
    <w:basedOn w:val="Title"/>
    <w:semiHidden/>
    <w:qFormat/>
    <w:rsid w:val="00844CC3"/>
    <w:pPr>
      <w:ind w:left="540"/>
    </w:pPr>
  </w:style>
  <w:style w:type="paragraph" w:customStyle="1" w:styleId="GreenHeading">
    <w:name w:val="Green Heading"/>
    <w:basedOn w:val="Heading1"/>
    <w:semiHidden/>
    <w:qFormat/>
    <w:rsid w:val="00B2315D"/>
    <w:pPr>
      <w:ind w:left="540" w:right="-2160"/>
    </w:pPr>
    <w:rPr>
      <w:spacing w:val="10"/>
    </w:rPr>
  </w:style>
  <w:style w:type="paragraph" w:customStyle="1" w:styleId="GoldHeading">
    <w:name w:val="Gold Heading"/>
    <w:basedOn w:val="Heading2"/>
    <w:semiHidden/>
    <w:qFormat/>
    <w:rsid w:val="002C6F62"/>
    <w:pPr>
      <w:ind w:left="540" w:right="-2160"/>
    </w:pPr>
    <w:rPr>
      <w:spacing w:val="10"/>
    </w:rPr>
  </w:style>
  <w:style w:type="paragraph" w:styleId="NormalWeb">
    <w:name w:val="Normal (Web)"/>
    <w:basedOn w:val="Normal"/>
    <w:uiPriority w:val="99"/>
    <w:semiHidden/>
    <w:unhideWhenUsed/>
    <w:rsid w:val="0020698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xhere.com/ko/photo/111168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par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E62C45D031472EA59170C072C9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527BA-1C9F-4482-B185-4D5910B5C83F}"/>
      </w:docPartPr>
      <w:docPartBody>
        <w:p w:rsidR="00000000" w:rsidRDefault="00000000">
          <w:pPr>
            <w:pStyle w:val="B4E62C45D031472EA59170C072C982F5"/>
          </w:pPr>
          <w:r w:rsidRPr="00B2315D">
            <w:t>Coastal Butterflies</w:t>
          </w:r>
        </w:p>
      </w:docPartBody>
    </w:docPart>
    <w:docPart>
      <w:docPartPr>
        <w:name w:val="A7ED17BEA6334841AEFEC780ABB9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CB0C-9124-4F39-B951-6BA8DF66BC32}"/>
      </w:docPartPr>
      <w:docPartBody>
        <w:p w:rsidR="00000000" w:rsidRDefault="00000000">
          <w:pPr>
            <w:pStyle w:val="A7ED17BEA6334841AEFEC780ABB97FB6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  <w:docPart>
      <w:docPartPr>
        <w:name w:val="B835784D815B48A28537AC1578F1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7BB7-C423-4B92-BE05-E684527A164F}"/>
      </w:docPartPr>
      <w:docPartBody>
        <w:p w:rsidR="00000000" w:rsidRDefault="00000000">
          <w:pPr>
            <w:pStyle w:val="B835784D815B48A28537AC1578F1CFD1"/>
          </w:pPr>
          <w:r w:rsidRPr="00B2315D">
            <w:t>The history and culture of Butterflies</w:t>
          </w:r>
        </w:p>
      </w:docPartBody>
    </w:docPart>
    <w:docPart>
      <w:docPartPr>
        <w:name w:val="972592F4DE1841A689AF06BF54126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3A551-6AEC-4232-85A9-7C101A3DD56E}"/>
      </w:docPartPr>
      <w:docPartBody>
        <w:p w:rsidR="00000000" w:rsidRDefault="00000000">
          <w:pPr>
            <w:pStyle w:val="972592F4DE1841A689AF06BF54126438"/>
          </w:pPr>
          <w:r w:rsidRPr="00B2315D">
            <w:t>Pollinator health</w:t>
          </w:r>
        </w:p>
      </w:docPartBody>
    </w:docPart>
    <w:docPart>
      <w:docPartPr>
        <w:name w:val="D176F114CB8C4EF2915F75A7EFE83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8E52-C478-42E9-BF2D-CE166490BE12}"/>
      </w:docPartPr>
      <w:docPartBody>
        <w:p w:rsidR="00000000" w:rsidRPr="003B1006" w:rsidRDefault="00000000" w:rsidP="003B1006">
          <w:pPr>
            <w:pStyle w:val="Bib"/>
          </w:pPr>
          <w:r w:rsidRPr="003B1006">
            <w:t>On the References tab, in the Citations &amp; Bibliography group, click Insert Citation for the option to add sources and then place citations in the document.</w:t>
          </w:r>
        </w:p>
        <w:p w:rsidR="00000000" w:rsidRPr="003B1006" w:rsidRDefault="00000000" w:rsidP="003B1006">
          <w:pPr>
            <w:pStyle w:val="Bib"/>
          </w:pPr>
          <w:r w:rsidRPr="003B1006">
            <w:t>When you’ve added all the citations you need for your report, on the References tab, click Bibliography to insert a formatted bibliography in your choice of styles.</w:t>
          </w:r>
        </w:p>
        <w:p w:rsidR="00000000" w:rsidRDefault="00000000">
          <w:pPr>
            <w:pStyle w:val="D176F114CB8C4EF2915F75A7EFE83AFA"/>
          </w:pPr>
          <w:r w:rsidRPr="003B1006">
            <w:t>And you’re done. Nice work!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 w16cid:durableId="36687429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66"/>
    <w:rsid w:val="008D5B7C"/>
    <w:rsid w:val="00A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62C45D031472EA59170C072C982F5">
    <w:name w:val="B4E62C45D031472EA59170C072C982F5"/>
  </w:style>
  <w:style w:type="paragraph" w:customStyle="1" w:styleId="C41D875434124FEC8EF8240C2A223892">
    <w:name w:val="C41D875434124FEC8EF8240C2A223892"/>
  </w:style>
  <w:style w:type="paragraph" w:customStyle="1" w:styleId="C604D556E85F440A95B347B2AC10C7A6">
    <w:name w:val="C604D556E85F440A95B347B2AC10C7A6"/>
  </w:style>
  <w:style w:type="paragraph" w:customStyle="1" w:styleId="3B58F33365EA4A2AAA0AEF4A0B0D2993">
    <w:name w:val="3B58F33365EA4A2AAA0AEF4A0B0D2993"/>
  </w:style>
  <w:style w:type="paragraph" w:customStyle="1" w:styleId="3BD04D479C97400AA1AD530C6A728E77">
    <w:name w:val="3BD04D479C97400AA1AD530C6A728E77"/>
  </w:style>
  <w:style w:type="paragraph" w:customStyle="1" w:styleId="A7ED17BEA6334841AEFEC780ABB97FB6">
    <w:name w:val="A7ED17BEA6334841AEFEC780ABB97FB6"/>
  </w:style>
  <w:style w:type="paragraph" w:customStyle="1" w:styleId="743B3592D25B4B8AB1264407DDC97535">
    <w:name w:val="743B3592D25B4B8AB1264407DDC97535"/>
  </w:style>
  <w:style w:type="paragraph" w:customStyle="1" w:styleId="B835784D815B48A28537AC1578F1CFD1">
    <w:name w:val="B835784D815B48A28537AC1578F1CFD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kern w:val="0"/>
      <w:szCs w:val="22"/>
      <w:lang w:val="en-US" w:eastAsia="ja-JP"/>
      <w14:ligatures w14:val="none"/>
    </w:rPr>
  </w:style>
  <w:style w:type="paragraph" w:customStyle="1" w:styleId="141F60A5F4C74121A003424EF8408E9F">
    <w:name w:val="141F60A5F4C74121A003424EF8408E9F"/>
  </w:style>
  <w:style w:type="paragraph" w:customStyle="1" w:styleId="972592F4DE1841A689AF06BF54126438">
    <w:name w:val="972592F4DE1841A689AF06BF54126438"/>
  </w:style>
  <w:style w:type="paragraph" w:customStyle="1" w:styleId="4FD4065D692E41E2B206D822BA51F7EC">
    <w:name w:val="4FD4065D692E41E2B206D822BA51F7EC"/>
  </w:style>
  <w:style w:type="paragraph" w:customStyle="1" w:styleId="4B2CF6E61CDD4FBDA06422148E1EAB0C">
    <w:name w:val="4B2CF6E61CDD4FBDA06422148E1EAB0C"/>
  </w:style>
  <w:style w:type="paragraph" w:customStyle="1" w:styleId="F3680FFC425844B7A263E72096462FB4">
    <w:name w:val="F3680FFC425844B7A263E72096462FB4"/>
  </w:style>
  <w:style w:type="paragraph" w:customStyle="1" w:styleId="Bib">
    <w:name w:val="Bib"/>
    <w:basedOn w:val="Normal"/>
    <w:qFormat/>
    <w:pPr>
      <w:spacing w:before="160" w:line="240" w:lineRule="auto"/>
    </w:pPr>
    <w:rPr>
      <w:rFonts w:ascii="Century Gothic" w:hAnsi="Century Gothic" w:cs="Times New Roman (Body CS)"/>
      <w:color w:val="000000" w:themeColor="text1"/>
      <w:spacing w:val="6"/>
      <w:kern w:val="0"/>
      <w:sz w:val="18"/>
      <w:szCs w:val="22"/>
      <w:lang w:val="en-US" w:eastAsia="ja-JP"/>
      <w14:ligatures w14:val="none"/>
    </w:rPr>
  </w:style>
  <w:style w:type="paragraph" w:customStyle="1" w:styleId="0A2CAF2A000141D0B1C115C3A0B3F7E7">
    <w:name w:val="0A2CAF2A000141D0B1C115C3A0B3F7E7"/>
  </w:style>
  <w:style w:type="paragraph" w:customStyle="1" w:styleId="D176F114CB8C4EF2915F75A7EFE83AFA">
    <w:name w:val="D176F114CB8C4EF2915F75A7EFE83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97BB6-C035-4579-9642-B41E18D4E3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26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pandey</dc:creator>
  <cp:lastModifiedBy>krishna pandey</cp:lastModifiedBy>
  <cp:revision>2</cp:revision>
  <dcterms:created xsi:type="dcterms:W3CDTF">2025-03-11T05:06:00Z</dcterms:created>
  <dcterms:modified xsi:type="dcterms:W3CDTF">2025-03-11T05:32:00Z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